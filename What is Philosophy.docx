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6FCE9" w14:textId="20068A5F" w:rsidR="00B32878" w:rsidRDefault="005D009F">
      <w:pPr>
        <w:pStyle w:val="NoSpacing"/>
      </w:pPr>
      <w:r>
        <w:t>Anthony Howard</w:t>
      </w:r>
    </w:p>
    <w:p w14:paraId="03F77067" w14:textId="2B94F13D" w:rsidR="00B32878" w:rsidRDefault="005D009F">
      <w:pPr>
        <w:pStyle w:val="NoSpacing"/>
      </w:pPr>
      <w:r>
        <w:t>Dr. Hoskins</w:t>
      </w:r>
    </w:p>
    <w:p w14:paraId="469FCEFF" w14:textId="0B496A2C" w:rsidR="00B32878" w:rsidRDefault="005D009F">
      <w:pPr>
        <w:pStyle w:val="NoSpacing"/>
      </w:pPr>
      <w:r>
        <w:t>Feb 7</w:t>
      </w:r>
      <w:r w:rsidRPr="005D009F">
        <w:rPr>
          <w:vertAlign w:val="superscript"/>
        </w:rPr>
        <w:t>th</w:t>
      </w:r>
      <w:proofErr w:type="gramStart"/>
      <w:r w:rsidR="001036CF">
        <w:t xml:space="preserve"> </w:t>
      </w:r>
      <w:r>
        <w:t>2022</w:t>
      </w:r>
      <w:proofErr w:type="gramEnd"/>
    </w:p>
    <w:p w14:paraId="545931C3" w14:textId="2060B76F" w:rsidR="00B32878" w:rsidRDefault="005D009F" w:rsidP="009C73F6">
      <w:pPr>
        <w:jc w:val="center"/>
      </w:pPr>
      <w:r>
        <w:t>What is Philosophy?</w:t>
      </w:r>
    </w:p>
    <w:p w14:paraId="6B2B1694" w14:textId="512A6964" w:rsidR="00DA24F9" w:rsidRDefault="00B3124A" w:rsidP="00AA18EB">
      <w:r>
        <w:t>Even before the concept of Philosophy</w:t>
      </w:r>
      <w:r w:rsidR="00AA18EB">
        <w:t xml:space="preserve"> was</w:t>
      </w:r>
      <w:r>
        <w:t xml:space="preserve"> founded, t</w:t>
      </w:r>
      <w:r w:rsidR="00F628DE">
        <w:t xml:space="preserve">he question of why and how </w:t>
      </w:r>
      <w:r>
        <w:t xml:space="preserve">has been raised by people since the earliest days. The </w:t>
      </w:r>
      <w:r w:rsidR="00F628DE">
        <w:t xml:space="preserve">Oxford dictionary defines philosophy as </w:t>
      </w:r>
      <w:r w:rsidR="00F628DE" w:rsidRPr="00F628DE">
        <w:t>the study of the nature and meaning of the universe and of human life</w:t>
      </w:r>
      <w:r w:rsidR="001036CF">
        <w:t xml:space="preserve"> (</w:t>
      </w:r>
      <w:r w:rsidR="001036CF" w:rsidRPr="001036CF">
        <w:t>Simpson, J.</w:t>
      </w:r>
      <w:r w:rsidR="001036CF">
        <w:t>)</w:t>
      </w:r>
      <w:r w:rsidR="00F628DE">
        <w:t>. But what does that really mean?</w:t>
      </w:r>
      <w:r w:rsidR="007139CC" w:rsidRPr="007139CC">
        <w:t xml:space="preserve"> </w:t>
      </w:r>
      <w:r w:rsidR="007139CC" w:rsidRPr="007139CC">
        <w:t xml:space="preserve">There is no </w:t>
      </w:r>
      <w:r w:rsidR="007139CC" w:rsidRPr="007139CC">
        <w:t>d</w:t>
      </w:r>
      <w:r w:rsidR="007139CC">
        <w:t>efinition</w:t>
      </w:r>
      <w:r w:rsidR="007139CC" w:rsidRPr="007139CC">
        <w:t xml:space="preserve"> that adequately captures the depth and complexity of philosophy</w:t>
      </w:r>
      <w:r w:rsidR="007139CC">
        <w:t>.</w:t>
      </w:r>
      <w:r w:rsidR="00DA24F9">
        <w:t xml:space="preserve"> I</w:t>
      </w:r>
      <w:r w:rsidR="00DA24F9" w:rsidRPr="00DA24F9">
        <w:t>n its most basic form</w:t>
      </w:r>
      <w:r w:rsidR="00DA24F9">
        <w:t xml:space="preserve">, </w:t>
      </w:r>
      <w:r w:rsidR="00DA24F9" w:rsidRPr="00DA24F9">
        <w:t>Philosophy is the study of knowledge, or "thinking about thinking"</w:t>
      </w:r>
      <w:r w:rsidR="009824D2">
        <w:t>. The need to</w:t>
      </w:r>
      <w:r w:rsidR="00DA24F9" w:rsidRPr="00DA24F9">
        <w:t xml:space="preserve"> address doubts about what we know, how we know these things, and what criteria we might use to judge </w:t>
      </w:r>
      <w:r w:rsidR="009824D2">
        <w:t>those things are fulfilled b</w:t>
      </w:r>
      <w:r w:rsidR="00DA24F9" w:rsidRPr="00DA24F9">
        <w:t>y asking philosophical questions</w:t>
      </w:r>
      <w:r w:rsidR="009824D2">
        <w:t xml:space="preserve">. These questions provide critical information </w:t>
      </w:r>
      <w:r w:rsidR="00DA24F9" w:rsidRPr="00DA24F9">
        <w:t>about the nature of our knowledge, judgements, and reasons, as well as our standards for certainty, belief, and evidence.</w:t>
      </w:r>
      <w:r w:rsidR="00E0613E">
        <w:t xml:space="preserve"> The individual freedom of critical thoughts is what make philosophy unique and compressive. Philosophy is a</w:t>
      </w:r>
      <w:r w:rsidR="00493756">
        <w:t xml:space="preserve"> fundamental</w:t>
      </w:r>
      <w:r w:rsidR="00E0613E">
        <w:t xml:space="preserve"> tool </w:t>
      </w:r>
      <w:r w:rsidR="00493756">
        <w:t>that provides the best training of living; through the concepts of making sense of the world</w:t>
      </w:r>
      <w:r w:rsidR="00AA18EB">
        <w:t xml:space="preserve"> and </w:t>
      </w:r>
      <w:r w:rsidR="00493756">
        <w:t xml:space="preserve">examining </w:t>
      </w:r>
      <w:r w:rsidR="00AA18EB">
        <w:t xml:space="preserve">the </w:t>
      </w:r>
      <w:r w:rsidR="00493756">
        <w:t>disciplines of living</w:t>
      </w:r>
      <w:r w:rsidR="00AA18EB">
        <w:t>.</w:t>
      </w:r>
    </w:p>
    <w:p w14:paraId="2F9B8DF0" w14:textId="005C12DF" w:rsidR="0095195B" w:rsidRDefault="00A47ED3" w:rsidP="00F55764">
      <w:pPr>
        <w:ind w:firstLine="0"/>
      </w:pPr>
      <w:r>
        <w:tab/>
      </w:r>
      <w:r w:rsidR="009E28B4">
        <w:t xml:space="preserve">According to </w:t>
      </w:r>
      <w:r w:rsidR="00F55764">
        <w:t xml:space="preserve">Luc Ferry, in his book </w:t>
      </w:r>
      <w:r w:rsidR="00F55764" w:rsidRPr="00F55764">
        <w:rPr>
          <w:i/>
          <w:iCs/>
        </w:rPr>
        <w:t>A Brief History of Thought: A Philosophical Guide to Living</w:t>
      </w:r>
      <w:r w:rsidR="00F55764">
        <w:rPr>
          <w:i/>
          <w:iCs/>
        </w:rPr>
        <w:t xml:space="preserve">, </w:t>
      </w:r>
      <w:r w:rsidR="00941F40">
        <w:t>t</w:t>
      </w:r>
      <w:r w:rsidR="00F55764" w:rsidRPr="00941F40">
        <w:t xml:space="preserve">he first </w:t>
      </w:r>
      <w:r w:rsidR="00941F40">
        <w:t>objective</w:t>
      </w:r>
      <w:r w:rsidR="00F55764" w:rsidRPr="00941F40">
        <w:t xml:space="preserve"> of philosophy is that of theory, </w:t>
      </w:r>
      <w:r w:rsidR="00941F40" w:rsidRPr="00941F40">
        <w:t>which is an attempt to make sense of the world we live in</w:t>
      </w:r>
      <w:r w:rsidR="00097A1B">
        <w:t xml:space="preserve"> </w:t>
      </w:r>
      <w:r w:rsidR="00941F40">
        <w:t>(</w:t>
      </w:r>
      <w:r w:rsidR="00097A1B" w:rsidRPr="001036CF">
        <w:t>Ferry, Luc</w:t>
      </w:r>
      <w:r w:rsidR="00941F40">
        <w:t>)</w:t>
      </w:r>
      <w:r w:rsidR="00941F40" w:rsidRPr="00941F40">
        <w:t>.</w:t>
      </w:r>
      <w:r w:rsidR="00941F40">
        <w:t xml:space="preserve"> </w:t>
      </w:r>
      <w:r w:rsidR="006822DD" w:rsidRPr="006822DD">
        <w:t xml:space="preserve">Philosophy improves one's ability to see the world through the eyes of different people and cultures, as well as </w:t>
      </w:r>
      <w:r w:rsidR="00C22335">
        <w:t xml:space="preserve">improves </w:t>
      </w:r>
      <w:r w:rsidR="006822DD" w:rsidRPr="006822DD">
        <w:t xml:space="preserve">one's ability to see the connections between </w:t>
      </w:r>
      <w:r w:rsidR="00C22335">
        <w:t xml:space="preserve">the ideas of </w:t>
      </w:r>
      <w:r w:rsidR="006822DD" w:rsidRPr="006822DD">
        <w:t>meaning and human experience.</w:t>
      </w:r>
      <w:r w:rsidR="00C22335">
        <w:t xml:space="preserve"> Defining the nature of knowledge and comprehending </w:t>
      </w:r>
      <w:r w:rsidR="009C73F6">
        <w:t>its</w:t>
      </w:r>
      <w:r w:rsidR="00C22335">
        <w:t xml:space="preserve"> methods is what </w:t>
      </w:r>
      <w:r w:rsidR="00097A1B">
        <w:t>p</w:t>
      </w:r>
      <w:r w:rsidR="00C22335">
        <w:t xml:space="preserve">hilosophy attempts to uncover. </w:t>
      </w:r>
      <w:r w:rsidR="0095195B" w:rsidRPr="0095195B">
        <w:t xml:space="preserve">Philosophy aims to bring together scientific knowledge with knowledge from other fields of study </w:t>
      </w:r>
      <w:r w:rsidR="0095195B" w:rsidRPr="0095195B">
        <w:t>to</w:t>
      </w:r>
      <w:r w:rsidR="0095195B" w:rsidRPr="0095195B">
        <w:t xml:space="preserve"> arrive at a consistent </w:t>
      </w:r>
      <w:r w:rsidR="0095195B" w:rsidRPr="0095195B">
        <w:lastRenderedPageBreak/>
        <w:t>and coherent worldview. Philosophers do not seek to focus on a single aspect of human experience or knowledge, but rather consider</w:t>
      </w:r>
      <w:r w:rsidR="0095195B">
        <w:t xml:space="preserve"> the wholeness of</w:t>
      </w:r>
      <w:r w:rsidR="0095195B" w:rsidRPr="0095195B">
        <w:t xml:space="preserve"> </w:t>
      </w:r>
      <w:r w:rsidR="0095195B" w:rsidRPr="0095195B">
        <w:t>life</w:t>
      </w:r>
      <w:r w:rsidR="00097A1B">
        <w:t xml:space="preserve"> (</w:t>
      </w:r>
      <w:r w:rsidR="00097A1B" w:rsidRPr="001036CF">
        <w:t>Ferry, Luc</w:t>
      </w:r>
      <w:r w:rsidR="00097A1B">
        <w:t>).</w:t>
      </w:r>
    </w:p>
    <w:p w14:paraId="725FE38C" w14:textId="2E51A246" w:rsidR="0095195B" w:rsidRDefault="00023722" w:rsidP="00677A2D">
      <w:r>
        <w:t xml:space="preserve">Philosophy examines the disciplines of living through a reflective state. Important views and concepts such as science, religion, art, and even politics are examined by philosophy. The up struct of such ideas </w:t>
      </w:r>
      <w:r w:rsidR="000C7EC2">
        <w:t xml:space="preserve">appear in </w:t>
      </w:r>
      <w:r w:rsidR="00FE727C">
        <w:t>many types of forms, however, it is the questions raised by philosophy that focuses on the meaning and relation</w:t>
      </w:r>
      <w:r w:rsidR="00607B42">
        <w:t>ships</w:t>
      </w:r>
      <w:r w:rsidR="00FE727C">
        <w:t xml:space="preserve"> share</w:t>
      </w:r>
      <w:r w:rsidR="00607B42">
        <w:t>d</w:t>
      </w:r>
      <w:r w:rsidR="00FE727C">
        <w:t xml:space="preserve"> with other ideas. </w:t>
      </w:r>
      <w:r w:rsidR="000C7EC2">
        <w:t xml:space="preserve">Human beings are creatures that are aware of their capabilities and know that time on earth is limited. This causes them to think and reflect on what comes next </w:t>
      </w:r>
      <w:r w:rsidR="00607B42">
        <w:t>and</w:t>
      </w:r>
      <w:r w:rsidR="000C7EC2">
        <w:t xml:space="preserve"> what is the purpose of</w:t>
      </w:r>
      <w:r w:rsidR="00607B42">
        <w:t xml:space="preserve"> their short </w:t>
      </w:r>
      <w:r w:rsidR="000C7EC2">
        <w:t xml:space="preserve">life. </w:t>
      </w:r>
      <w:r w:rsidR="00607B42">
        <w:t xml:space="preserve">Luc Ferry describes this idea perfectly as he states, “He knows that he will die, and that his near ones, those he loves, will also die. </w:t>
      </w:r>
      <w:r w:rsidR="00097A1B">
        <w:t>Consequently,</w:t>
      </w:r>
      <w:r w:rsidR="00607B42">
        <w:t xml:space="preserve"> he cannot prevent himself from thinking about his </w:t>
      </w:r>
      <w:proofErr w:type="gramStart"/>
      <w:r w:rsidR="00607B42">
        <w:t>state of affairs</w:t>
      </w:r>
      <w:proofErr w:type="gramEnd"/>
      <w:r w:rsidR="00097A1B">
        <w:t xml:space="preserve"> </w:t>
      </w:r>
      <w:r w:rsidR="00315C07">
        <w:t>(</w:t>
      </w:r>
      <w:r w:rsidR="00097A1B" w:rsidRPr="001036CF">
        <w:t>Ferry, Luc</w:t>
      </w:r>
      <w:r w:rsidR="00315C07">
        <w:t xml:space="preserve">). The state of thinking leads people into the questions regarding </w:t>
      </w:r>
      <w:r w:rsidR="007574D6">
        <w:t>the principles of living</w:t>
      </w:r>
      <w:r w:rsidR="00315C07">
        <w:t xml:space="preserve">. </w:t>
      </w:r>
      <w:r w:rsidR="009C73F6">
        <w:t xml:space="preserve">According to the Oxford dictionary, ethics are </w:t>
      </w:r>
      <w:r w:rsidR="009C73F6" w:rsidRPr="009C73F6">
        <w:t>moral principles that control or influence a person's behavior</w:t>
      </w:r>
      <w:r w:rsidR="00097A1B">
        <w:t xml:space="preserve"> </w:t>
      </w:r>
      <w:r w:rsidR="009C73F6">
        <w:t>(</w:t>
      </w:r>
      <w:r w:rsidR="00097A1B" w:rsidRPr="001036CF">
        <w:t>Simpson, J. A</w:t>
      </w:r>
      <w:r w:rsidR="009C73F6">
        <w:t xml:space="preserve">). Ethics </w:t>
      </w:r>
      <w:r w:rsidR="005C3DCC" w:rsidRPr="005C3DCC">
        <w:t>examines the meanings of moral ideas like right behavior, obligation, and justice, and develops principles to guide moral decisions</w:t>
      </w:r>
      <w:r w:rsidR="009C73F6">
        <w:t>.</w:t>
      </w:r>
      <w:r w:rsidR="005C3DCC" w:rsidRPr="005C3DCC">
        <w:t xml:space="preserve"> </w:t>
      </w:r>
      <w:r w:rsidR="00315C07">
        <w:t>Philosophy uncovers w</w:t>
      </w:r>
      <w:r w:rsidR="005C3DCC" w:rsidRPr="005C3DCC">
        <w:t>hat our moral responsibilities</w:t>
      </w:r>
      <w:r w:rsidR="00315C07">
        <w:t xml:space="preserve"> are</w:t>
      </w:r>
      <w:r w:rsidR="005C3DCC" w:rsidRPr="005C3DCC">
        <w:t xml:space="preserve"> toward</w:t>
      </w:r>
      <w:r w:rsidR="009C73F6">
        <w:t xml:space="preserve">s ourselves and each other’s. </w:t>
      </w:r>
    </w:p>
    <w:p w14:paraId="26A91E7E" w14:textId="25F97D08" w:rsidR="00677A2D" w:rsidRDefault="00315C07" w:rsidP="00AA18EB">
      <w:r>
        <w:t xml:space="preserve">Philosophy is centered around asking questions. Asking philosophical questions tends to lead to more further questions. </w:t>
      </w:r>
      <w:r>
        <w:t>T</w:t>
      </w:r>
      <w:r w:rsidR="000C7EC2">
        <w:t xml:space="preserve">here isn't a limit to what philosophy can </w:t>
      </w:r>
      <w:r>
        <w:t xml:space="preserve">be, and </w:t>
      </w:r>
      <w:r w:rsidR="000C7EC2">
        <w:t>it's something</w:t>
      </w:r>
      <w:r w:rsidR="009C73F6">
        <w:t xml:space="preserve"> that can constantly be changing</w:t>
      </w:r>
      <w:r w:rsidR="000C7EC2">
        <w:t xml:space="preserve">. </w:t>
      </w:r>
      <w:r w:rsidR="00AA3C0D">
        <w:t>At the closing of his book, Luc Ferry writes, “You must understand that philosophy is an art not of questions but rather of answers”</w:t>
      </w:r>
      <w:r w:rsidR="00097A1B">
        <w:t xml:space="preserve"> </w:t>
      </w:r>
      <w:r w:rsidR="00AA3C0D">
        <w:t>(</w:t>
      </w:r>
      <w:r w:rsidR="00097A1B" w:rsidRPr="001036CF">
        <w:t>Ferry, Luc</w:t>
      </w:r>
      <w:r w:rsidR="00AA3C0D">
        <w:t xml:space="preserve">). It is only for yourself to judge </w:t>
      </w:r>
      <w:r w:rsidR="0081428B">
        <w:t xml:space="preserve">the answers to the questions you seek. Sometimes there isn’t any clear answer available, which lead even more questions. </w:t>
      </w:r>
      <w:r w:rsidR="00AA18EB" w:rsidRPr="00AA18EB">
        <w:t xml:space="preserve">The study of philosophy is frequently motivated not by the answers or arguments themselves, but by </w:t>
      </w:r>
      <w:r w:rsidR="00097A1B" w:rsidRPr="00AA18EB">
        <w:t>whether</w:t>
      </w:r>
      <w:r w:rsidR="00AA18EB" w:rsidRPr="00AA18EB">
        <w:t xml:space="preserve"> the arguments are </w:t>
      </w:r>
      <w:r w:rsidR="00097A1B" w:rsidRPr="00AA18EB">
        <w:t>logical,</w:t>
      </w:r>
      <w:r w:rsidR="00AA18EB" w:rsidRPr="00AA18EB">
        <w:t xml:space="preserve"> </w:t>
      </w:r>
      <w:r w:rsidR="00AA18EB" w:rsidRPr="00AA18EB">
        <w:lastRenderedPageBreak/>
        <w:t>and the answers are correct.</w:t>
      </w:r>
      <w:r w:rsidR="00AA18EB">
        <w:t xml:space="preserve"> </w:t>
      </w:r>
      <w:r w:rsidR="009C73F6" w:rsidRPr="009C73F6">
        <w:t xml:space="preserve">Philosophical thinking is characterized by critical thinking, which is the reasonable and deliberate examination of things </w:t>
      </w:r>
      <w:r w:rsidR="009C73F6" w:rsidRPr="009C73F6">
        <w:t>to</w:t>
      </w:r>
      <w:r w:rsidR="009C73F6" w:rsidRPr="009C73F6">
        <w:t xml:space="preserve"> generate judgment.</w:t>
      </w:r>
      <w:r w:rsidR="009C73F6">
        <w:t xml:space="preserve"> P</w:t>
      </w:r>
      <w:r w:rsidR="002B700A" w:rsidRPr="002B700A">
        <w:t>hilosophy is generally a reflection-based discipline that does not rely on experimentation</w:t>
      </w:r>
      <w:r w:rsidR="002B700A">
        <w:t>. T</w:t>
      </w:r>
      <w:r w:rsidR="002B700A" w:rsidRPr="002B700A">
        <w:t xml:space="preserve">he methods used to </w:t>
      </w:r>
      <w:r w:rsidR="002B700A">
        <w:t>reflect and ask</w:t>
      </w:r>
      <w:r w:rsidR="002B700A" w:rsidRPr="002B700A">
        <w:t xml:space="preserve"> may be like those </w:t>
      </w:r>
      <w:r w:rsidR="002B700A">
        <w:t>utilized</w:t>
      </w:r>
      <w:r w:rsidR="002B700A" w:rsidRPr="002B700A">
        <w:t xml:space="preserve"> in th</w:t>
      </w:r>
      <w:r w:rsidR="002B700A">
        <w:t>ose of the</w:t>
      </w:r>
      <w:r w:rsidR="002B700A" w:rsidRPr="002B700A">
        <w:t xml:space="preserve"> natural sciences.</w:t>
      </w:r>
    </w:p>
    <w:p w14:paraId="664E0504" w14:textId="1AC7AAFC" w:rsidR="00AA18EB" w:rsidRDefault="0095195B" w:rsidP="00AA18EB">
      <w:pPr>
        <w:ind w:firstLine="0"/>
      </w:pPr>
      <w:r w:rsidRPr="0095195B">
        <w:t xml:space="preserve"> </w:t>
      </w:r>
      <w:r w:rsidR="00AA18EB">
        <w:tab/>
      </w:r>
      <w:r w:rsidR="00677A2D">
        <w:t>Philosophy is</w:t>
      </w:r>
      <w:r w:rsidRPr="0095195B">
        <w:t xml:space="preserve"> ultimately about </w:t>
      </w:r>
      <w:r w:rsidR="00677A2D">
        <w:t xml:space="preserve">developing </w:t>
      </w:r>
      <w:r w:rsidRPr="0095195B">
        <w:t>the</w:t>
      </w:r>
      <w:r w:rsidR="00677A2D">
        <w:t xml:space="preserve"> </w:t>
      </w:r>
      <w:r w:rsidRPr="0095195B">
        <w:t xml:space="preserve">art of </w:t>
      </w:r>
      <w:r w:rsidR="00677A2D">
        <w:t xml:space="preserve">thought </w:t>
      </w:r>
      <w:r w:rsidRPr="0095195B">
        <w:t xml:space="preserve">and the search for wisdom. Philosophy </w:t>
      </w:r>
      <w:r w:rsidR="00677A2D">
        <w:t xml:space="preserve">strives by being </w:t>
      </w:r>
      <w:r w:rsidRPr="0095195B">
        <w:t>open to deep questioning</w:t>
      </w:r>
      <w:r w:rsidR="001036CF">
        <w:t>,</w:t>
      </w:r>
      <w:r w:rsidR="00677A2D">
        <w:t xml:space="preserve"> </w:t>
      </w:r>
      <w:r w:rsidRPr="0095195B">
        <w:t xml:space="preserve">and </w:t>
      </w:r>
      <w:r w:rsidR="00AA3C0D">
        <w:t xml:space="preserve">in that questioning comes </w:t>
      </w:r>
      <w:r w:rsidRPr="0095195B">
        <w:t>deep learning</w:t>
      </w:r>
      <w:r>
        <w:t>. Through learning and understanding, an individual</w:t>
      </w:r>
      <w:r w:rsidRPr="0095195B">
        <w:t xml:space="preserve"> </w:t>
      </w:r>
      <w:r>
        <w:t>may s</w:t>
      </w:r>
      <w:r w:rsidRPr="0095195B">
        <w:t>eek</w:t>
      </w:r>
      <w:r>
        <w:t xml:space="preserve"> </w:t>
      </w:r>
      <w:r w:rsidRPr="0095195B">
        <w:t>out different and contrasting points of view</w:t>
      </w:r>
      <w:r>
        <w:t>.</w:t>
      </w:r>
      <w:r w:rsidR="001036CF">
        <w:t xml:space="preserve"> This leads people to create their own world view, filled with their own beliefs and opinions. </w:t>
      </w:r>
      <w:r w:rsidR="00097A1B">
        <w:t xml:space="preserve">The interesting thing about philosophy is that everybody has their own ideals and answers to questions. The beauty of coming together as a society of thinkers, to debate and discuss, is what philosophy is all about. </w:t>
      </w:r>
    </w:p>
    <w:p w14:paraId="261E62FB" w14:textId="231F1FEB" w:rsidR="00AA18EB" w:rsidRDefault="0095195B" w:rsidP="00AA18EB">
      <w:r>
        <w:t xml:space="preserve"> The goal</w:t>
      </w:r>
      <w:r w:rsidR="00AA18EB">
        <w:t xml:space="preserve"> of Philosophy</w:t>
      </w:r>
      <w:r>
        <w:t xml:space="preserve"> is to </w:t>
      </w:r>
      <w:r w:rsidRPr="0095195B">
        <w:t>us</w:t>
      </w:r>
      <w:r>
        <w:t xml:space="preserve">e </w:t>
      </w:r>
      <w:r w:rsidRPr="0095195B">
        <w:t xml:space="preserve">critical thinking to </w:t>
      </w:r>
      <w:r w:rsidR="00AA3C0D">
        <w:t>choose one’s</w:t>
      </w:r>
      <w:r w:rsidRPr="0095195B">
        <w:t xml:space="preserve"> belief</w:t>
      </w:r>
      <w:r w:rsidR="0081428B">
        <w:t xml:space="preserve"> and answers. Philosophy encourages people to become thinkers and to bring thought into the world around them. Without answers to important philosophical questions there wouldn’t be </w:t>
      </w:r>
      <w:r w:rsidR="00C7136E">
        <w:t xml:space="preserve">knowledge and reason. </w:t>
      </w:r>
      <w:r w:rsidR="00AA18EB">
        <w:t>Philosophy is all</w:t>
      </w:r>
      <w:r w:rsidR="00AA18EB" w:rsidRPr="0095195B">
        <w:t xml:space="preserve"> about fueling </w:t>
      </w:r>
      <w:r w:rsidR="00AA18EB">
        <w:t xml:space="preserve">one’s </w:t>
      </w:r>
      <w:r w:rsidR="00AA18EB" w:rsidRPr="0095195B">
        <w:t xml:space="preserve">curiosity while combating forces in the </w:t>
      </w:r>
      <w:r w:rsidR="00AA18EB">
        <w:t xml:space="preserve">universe </w:t>
      </w:r>
      <w:r w:rsidR="00AA18EB" w:rsidRPr="0095195B">
        <w:t>that want to put a stop to</w:t>
      </w:r>
      <w:r w:rsidR="00AA18EB">
        <w:t xml:space="preserve"> asking questions. Curiosity helps lead to the advancement of knowledge, and always questions the nature of the beliefs we hold dear. </w:t>
      </w:r>
      <w:r w:rsidR="00097A1B" w:rsidRPr="00097A1B">
        <w:t xml:space="preserve">Life would be exceedingly </w:t>
      </w:r>
      <w:r w:rsidR="00097A1B">
        <w:t>boring</w:t>
      </w:r>
      <w:r w:rsidR="00097A1B" w:rsidRPr="00097A1B">
        <w:t xml:space="preserve"> without philosophy because no questions about the world would be asked</w:t>
      </w:r>
      <w:r w:rsidR="00097A1B">
        <w:t>. P</w:t>
      </w:r>
      <w:r w:rsidR="00097A1B" w:rsidRPr="00097A1B">
        <w:t xml:space="preserve">eople's thoughts and ideas would be </w:t>
      </w:r>
      <w:r w:rsidR="00097A1B">
        <w:t>dull</w:t>
      </w:r>
      <w:r w:rsidR="00097A1B" w:rsidRPr="00097A1B">
        <w:t>, and everyone would be forced to be the same</w:t>
      </w:r>
      <w:r w:rsidR="00097A1B">
        <w:t xml:space="preserve"> and have no distinct </w:t>
      </w:r>
      <w:r w:rsidR="00263E92">
        <w:t>questions or answers</w:t>
      </w:r>
      <w:r w:rsidR="00097A1B" w:rsidRPr="00097A1B">
        <w:t>.</w:t>
      </w:r>
    </w:p>
    <w:p w14:paraId="7B267AE8" w14:textId="76C80B8D" w:rsidR="002B700A" w:rsidRDefault="002B700A" w:rsidP="00677A2D"/>
    <w:p w14:paraId="112DBF1E" w14:textId="77777777" w:rsidR="00AA3C0D" w:rsidRPr="00941F40" w:rsidRDefault="00AA3C0D" w:rsidP="00677A2D"/>
    <w:p w14:paraId="5AEAC205" w14:textId="77777777" w:rsidR="00B32878" w:rsidRDefault="008F39CA">
      <w:pPr>
        <w:pStyle w:val="SectionTitle"/>
      </w:pPr>
      <w:r>
        <w:lastRenderedPageBreak/>
        <w:t>Works Cited</w:t>
      </w:r>
    </w:p>
    <w:p w14:paraId="35FE6330" w14:textId="76EC1CEA" w:rsidR="00B32878" w:rsidRDefault="001036CF" w:rsidP="00263E92">
      <w:r w:rsidRPr="001036CF">
        <w:t xml:space="preserve">Ferry, Luc. </w:t>
      </w:r>
      <w:r w:rsidRPr="00097A1B">
        <w:rPr>
          <w:i/>
          <w:iCs/>
        </w:rPr>
        <w:t xml:space="preserve">A Brief History of </w:t>
      </w:r>
      <w:proofErr w:type="gramStart"/>
      <w:r w:rsidRPr="00097A1B">
        <w:rPr>
          <w:i/>
          <w:iCs/>
        </w:rPr>
        <w:t>Thought :</w:t>
      </w:r>
      <w:proofErr w:type="gramEnd"/>
      <w:r w:rsidRPr="00097A1B">
        <w:rPr>
          <w:i/>
          <w:iCs/>
        </w:rPr>
        <w:t xml:space="preserve"> A Philosophical Guide to Living</w:t>
      </w:r>
      <w:r w:rsidRPr="001036CF">
        <w:t>. 1st U.S. ed., Harper Perennial, 2011.</w:t>
      </w:r>
    </w:p>
    <w:p w14:paraId="5B1E399D" w14:textId="6197EFA4" w:rsidR="001036CF" w:rsidRDefault="001036CF" w:rsidP="00263E92">
      <w:r w:rsidRPr="001036CF">
        <w:t xml:space="preserve">Simpson, J. A, et al. </w:t>
      </w:r>
      <w:r w:rsidRPr="00097A1B">
        <w:rPr>
          <w:i/>
          <w:iCs/>
        </w:rPr>
        <w:t>The Oxford English Dictionary</w:t>
      </w:r>
      <w:r w:rsidRPr="001036CF">
        <w:t>. 2nd ed. / ed., Clarendon Press, 1989.</w:t>
      </w:r>
    </w:p>
    <w:p w14:paraId="27AC02D5" w14:textId="7B25DF15" w:rsidR="001036CF" w:rsidRPr="001036CF" w:rsidRDefault="001036CF" w:rsidP="00263E92">
      <w:pPr>
        <w:suppressAutoHyphens w:val="0"/>
        <w:spacing w:line="240" w:lineRule="auto"/>
        <w:rPr>
          <w:rFonts w:ascii="Times New Roman" w:eastAsia="Times New Roman" w:hAnsi="Times New Roman" w:cs="Times New Roman"/>
          <w:lang w:eastAsia="en-US"/>
        </w:rPr>
      </w:pPr>
    </w:p>
    <w:p w14:paraId="0CF56380" w14:textId="77777777" w:rsidR="001036CF" w:rsidRPr="001036CF" w:rsidRDefault="001036CF" w:rsidP="00263E92">
      <w:pPr>
        <w:suppressAutoHyphens w:val="0"/>
        <w:spacing w:line="240" w:lineRule="auto"/>
        <w:rPr>
          <w:rFonts w:ascii="Arial" w:eastAsia="Times New Roman" w:hAnsi="Arial" w:cs="Arial"/>
          <w:color w:val="363636"/>
          <w:sz w:val="20"/>
          <w:szCs w:val="20"/>
          <w:lang w:eastAsia="en-US"/>
        </w:rPr>
      </w:pPr>
    </w:p>
    <w:p w14:paraId="1B37F5D9" w14:textId="77777777" w:rsidR="001036CF" w:rsidRDefault="001036CF" w:rsidP="00263E92"/>
    <w:sectPr w:rsidR="001036C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66E2" w14:textId="77777777" w:rsidR="008F39CA" w:rsidRDefault="008F39CA">
      <w:pPr>
        <w:spacing w:line="240" w:lineRule="auto"/>
      </w:pPr>
      <w:r>
        <w:separator/>
      </w:r>
    </w:p>
  </w:endnote>
  <w:endnote w:type="continuationSeparator" w:id="0">
    <w:p w14:paraId="76010E4D" w14:textId="77777777" w:rsidR="008F39CA" w:rsidRDefault="008F3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C2595" w14:textId="77777777" w:rsidR="008F39CA" w:rsidRDefault="008F39CA">
      <w:pPr>
        <w:spacing w:line="240" w:lineRule="auto"/>
      </w:pPr>
      <w:r>
        <w:separator/>
      </w:r>
    </w:p>
  </w:footnote>
  <w:footnote w:type="continuationSeparator" w:id="0">
    <w:p w14:paraId="66E3D5CF" w14:textId="77777777" w:rsidR="008F39CA" w:rsidRDefault="008F3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CAB9" w14:textId="17BDFE7E" w:rsidR="00B32878" w:rsidRDefault="008F39CA">
    <w:pPr>
      <w:pStyle w:val="Header"/>
    </w:pPr>
    <w:sdt>
      <w:sdtPr>
        <w:id w:val="1568531701"/>
        <w:placeholder>
          <w:docPart w:val="28CEEB6264F1844F8AC4665CDFB81EB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D009F">
          <w:t>Howard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851B" w14:textId="721AC629" w:rsidR="00B32878" w:rsidRDefault="008F39CA">
    <w:pPr>
      <w:pStyle w:val="Header"/>
    </w:pPr>
    <w:sdt>
      <w:sdtPr>
        <w:id w:val="-348181431"/>
        <w:placeholder>
          <w:docPart w:val="078C8D82083D034E8760A30953A3E3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D009F">
          <w:t>Howard</w:t>
        </w:r>
      </w:sdtContent>
    </w:sdt>
    <w:r>
      <w:t xml:space="preserve"> </w:t>
    </w: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9F"/>
    <w:rsid w:val="00023722"/>
    <w:rsid w:val="00097A1B"/>
    <w:rsid w:val="000C7EC2"/>
    <w:rsid w:val="001036CF"/>
    <w:rsid w:val="00263E92"/>
    <w:rsid w:val="002B700A"/>
    <w:rsid w:val="00315C07"/>
    <w:rsid w:val="00493756"/>
    <w:rsid w:val="005C3DCC"/>
    <w:rsid w:val="005D009F"/>
    <w:rsid w:val="00607B42"/>
    <w:rsid w:val="00677A2D"/>
    <w:rsid w:val="006822DD"/>
    <w:rsid w:val="007139CC"/>
    <w:rsid w:val="007574D6"/>
    <w:rsid w:val="0081428B"/>
    <w:rsid w:val="0085026A"/>
    <w:rsid w:val="008F39CA"/>
    <w:rsid w:val="00941F40"/>
    <w:rsid w:val="0095195B"/>
    <w:rsid w:val="009824D2"/>
    <w:rsid w:val="009C73F6"/>
    <w:rsid w:val="009E28B4"/>
    <w:rsid w:val="00A47ED3"/>
    <w:rsid w:val="00AA18EB"/>
    <w:rsid w:val="00AA3C0D"/>
    <w:rsid w:val="00B3124A"/>
    <w:rsid w:val="00B32878"/>
    <w:rsid w:val="00C22335"/>
    <w:rsid w:val="00C7136E"/>
    <w:rsid w:val="00DA24F9"/>
    <w:rsid w:val="00E0613E"/>
    <w:rsid w:val="00F423E9"/>
    <w:rsid w:val="00F55764"/>
    <w:rsid w:val="00F628DE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42C4C"/>
  <w15:chartTrackingRefBased/>
  <w15:docId w15:val="{9C78C980-CE85-4749-B53E-270201E7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honyhoward/Library/Containers/com.microsoft.Word/Data/Library/Application%20Support/Microsoft/Office/16.0/DTS/en-US%7b20711A0C-7601-334D-BB6A-8A8D0D40D597%7d/%7bF493A513-0695-F648-961B-8313A23F2F15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EEB6264F1844F8AC4665CDFB81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90849-585B-4948-BE43-D0E1BEF5F90B}"/>
      </w:docPartPr>
      <w:docPartBody>
        <w:p w:rsidR="00000000" w:rsidRDefault="008955B9">
          <w:pPr>
            <w:pStyle w:val="28CEEB6264F1844F8AC4665CDFB81EBF"/>
          </w:pPr>
          <w:r>
            <w:t>Row Heading</w:t>
          </w:r>
        </w:p>
      </w:docPartBody>
    </w:docPart>
    <w:docPart>
      <w:docPartPr>
        <w:name w:val="078C8D82083D034E8760A30953A3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4F47B-7A79-5941-8DDF-EA233D6554F3}"/>
      </w:docPartPr>
      <w:docPartBody>
        <w:p w:rsidR="00000000" w:rsidRDefault="008955B9">
          <w:pPr>
            <w:pStyle w:val="078C8D82083D034E8760A30953A3E360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B9"/>
    <w:rsid w:val="008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D21A7DD54494BB694868480EF06D3">
    <w:name w:val="C3FD21A7DD54494BB694868480EF06D3"/>
  </w:style>
  <w:style w:type="paragraph" w:customStyle="1" w:styleId="FDE8F341465FF447B0FF02B27D4DDD98">
    <w:name w:val="FDE8F341465FF447B0FF02B27D4DDD98"/>
  </w:style>
  <w:style w:type="paragraph" w:customStyle="1" w:styleId="CED055410E2F8345A5517ED87A61FA1E">
    <w:name w:val="CED055410E2F8345A5517ED87A61FA1E"/>
  </w:style>
  <w:style w:type="paragraph" w:customStyle="1" w:styleId="1156E3786766EF47BEA34862D6F55A22">
    <w:name w:val="1156E3786766EF47BEA34862D6F55A22"/>
  </w:style>
  <w:style w:type="paragraph" w:customStyle="1" w:styleId="FAED08E907E9BA4CA44CDCFD0A1898FA">
    <w:name w:val="FAED08E907E9BA4CA44CDCFD0A1898FA"/>
  </w:style>
  <w:style w:type="paragraph" w:customStyle="1" w:styleId="945F150926593B4AADC1B01E9E46E2B0">
    <w:name w:val="945F150926593B4AADC1B01E9E46E2B0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DE739D764F3A26479E7C7422FA0D06E7">
    <w:name w:val="DE739D764F3A26479E7C7422FA0D06E7"/>
  </w:style>
  <w:style w:type="paragraph" w:customStyle="1" w:styleId="BD493582CEF5C74AB155F405457FCA42">
    <w:name w:val="BD493582CEF5C74AB155F405457FCA42"/>
  </w:style>
  <w:style w:type="paragraph" w:customStyle="1" w:styleId="4130AD301E493B4CA8F8B56CC14FFF87">
    <w:name w:val="4130AD301E493B4CA8F8B56CC14FFF87"/>
  </w:style>
  <w:style w:type="paragraph" w:customStyle="1" w:styleId="D99D17E69558B045BCB5F8793E8EEA80">
    <w:name w:val="D99D17E69558B045BCB5F8793E8EEA80"/>
  </w:style>
  <w:style w:type="paragraph" w:customStyle="1" w:styleId="BB78CFBDBF9C0942BC5945F7C7AC0825">
    <w:name w:val="BB78CFBDBF9C0942BC5945F7C7AC0825"/>
  </w:style>
  <w:style w:type="paragraph" w:customStyle="1" w:styleId="9ACC03A03857424E9996AB97F37B1177">
    <w:name w:val="9ACC03A03857424E9996AB97F37B1177"/>
  </w:style>
  <w:style w:type="paragraph" w:customStyle="1" w:styleId="28CEEB6264F1844F8AC4665CDFB81EBF">
    <w:name w:val="28CEEB6264F1844F8AC4665CDFB81EBF"/>
  </w:style>
  <w:style w:type="paragraph" w:customStyle="1" w:styleId="078C8D82083D034E8760A30953A3E360">
    <w:name w:val="078C8D82083D034E8760A30953A3E360"/>
  </w:style>
  <w:style w:type="paragraph" w:customStyle="1" w:styleId="BD68FDED91BA2D40A6699C72FA919726">
    <w:name w:val="BD68FDED91BA2D40A6699C72FA919726"/>
  </w:style>
  <w:style w:type="paragraph" w:customStyle="1" w:styleId="86A16DB50B40164184E611DBD21AFDC1">
    <w:name w:val="86A16DB50B40164184E611DBD21AFDC1"/>
  </w:style>
  <w:style w:type="paragraph" w:customStyle="1" w:styleId="28840615CC65174F9C27BCDFCA820DA1">
    <w:name w:val="28840615CC65174F9C27BCDFCA820DA1"/>
  </w:style>
  <w:style w:type="paragraph" w:customStyle="1" w:styleId="BD7838B35CC382468EEAA3B8C6694DA8">
    <w:name w:val="BD7838B35CC382468EEAA3B8C6694DA8"/>
  </w:style>
  <w:style w:type="paragraph" w:customStyle="1" w:styleId="59FA89C6B2EDCB4E80DC5DD3AEBFBC5C">
    <w:name w:val="59FA89C6B2EDCB4E80DC5DD3AEBFBC5C"/>
  </w:style>
  <w:style w:type="paragraph" w:customStyle="1" w:styleId="449B57F835123E40AD7E839BE2FA94F4">
    <w:name w:val="449B57F835123E40AD7E839BE2FA94F4"/>
  </w:style>
  <w:style w:type="paragraph" w:customStyle="1" w:styleId="11B3028778827E429398ADFC1F9C649C">
    <w:name w:val="11B3028778827E429398ADFC1F9C649C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7A9104F21B3B4E4588C0C172F350B631">
    <w:name w:val="7A9104F21B3B4E4588C0C172F350B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Howard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Anthony N</dc:creator>
  <cp:keywords/>
  <dc:description/>
  <cp:lastModifiedBy>Howard, Anthony N</cp:lastModifiedBy>
  <cp:revision>3</cp:revision>
  <cp:lastPrinted>2022-02-08T05:19:00Z</cp:lastPrinted>
  <dcterms:created xsi:type="dcterms:W3CDTF">2022-02-08T05:19:00Z</dcterms:created>
  <dcterms:modified xsi:type="dcterms:W3CDTF">2022-02-08T05:19:00Z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